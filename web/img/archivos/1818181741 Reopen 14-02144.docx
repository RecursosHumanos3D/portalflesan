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BEA" w:rsidRDefault="00E80BEA" w:rsidP="00277CD3">
      <w:r>
        <w:rPr>
          <w:noProof/>
          <w:lang w:eastAsia="es-ES"/>
        </w:rPr>
        <w:drawing>
          <wp:inline distT="0" distB="0" distL="0" distR="0" wp14:anchorId="4D6B41B0" wp14:editId="31718521">
            <wp:extent cx="5400040" cy="303607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BEA" w:rsidRDefault="00E80BEA" w:rsidP="00277CD3">
      <w:r>
        <w:rPr>
          <w:noProof/>
          <w:lang w:eastAsia="es-ES"/>
        </w:rPr>
        <w:drawing>
          <wp:inline distT="0" distB="0" distL="0" distR="0" wp14:anchorId="0C6AAF49" wp14:editId="70D7DEC4">
            <wp:extent cx="5400040" cy="303607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5E8B" w:rsidRDefault="00E80BEA" w:rsidP="00277CD3">
      <w:r>
        <w:rPr>
          <w:noProof/>
          <w:lang w:eastAsia="es-ES"/>
        </w:rPr>
        <w:lastRenderedPageBreak/>
        <w:drawing>
          <wp:inline distT="0" distB="0" distL="0" distR="0" wp14:anchorId="5FE0CEDC" wp14:editId="27AD5B52">
            <wp:extent cx="5400040" cy="303607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BEA" w:rsidRDefault="00E80BEA" w:rsidP="00277CD3">
      <w:r>
        <w:rPr>
          <w:noProof/>
          <w:lang w:eastAsia="es-ES"/>
        </w:rPr>
        <w:drawing>
          <wp:inline distT="0" distB="0" distL="0" distR="0" wp14:anchorId="33220D61" wp14:editId="037C80B6">
            <wp:extent cx="5400040" cy="303607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BEA" w:rsidRPr="00277CD3" w:rsidRDefault="00E80BEA" w:rsidP="00277CD3"/>
    <w:sectPr w:rsidR="00E80BEA" w:rsidRPr="00277CD3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5D98" w:rsidRDefault="00895D98" w:rsidP="001D0428">
      <w:pPr>
        <w:spacing w:after="0" w:line="240" w:lineRule="auto"/>
      </w:pPr>
      <w:r>
        <w:separator/>
      </w:r>
    </w:p>
  </w:endnote>
  <w:endnote w:type="continuationSeparator" w:id="0">
    <w:p w:rsidR="00895D98" w:rsidRDefault="00895D98" w:rsidP="001D0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5D98" w:rsidRDefault="00895D98" w:rsidP="001D0428">
      <w:pPr>
        <w:spacing w:after="0" w:line="240" w:lineRule="auto"/>
      </w:pPr>
      <w:r>
        <w:separator/>
      </w:r>
    </w:p>
  </w:footnote>
  <w:footnote w:type="continuationSeparator" w:id="0">
    <w:p w:rsidR="00895D98" w:rsidRDefault="00895D98" w:rsidP="001D04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4E90" w:rsidRPr="000F4E90" w:rsidRDefault="000F4E90">
    <w:pPr>
      <w:pStyle w:val="Encabezado"/>
      <w:jc w:val="center"/>
      <w:rPr>
        <w:b/>
        <w:color w:val="365F91" w:themeColor="accent1" w:themeShade="BF"/>
        <w:sz w:val="40"/>
        <w:szCs w:val="40"/>
      </w:rPr>
    </w:pPr>
    <w:r w:rsidRPr="000F4E90">
      <w:rPr>
        <w:rFonts w:ascii="Baskerville Old Face" w:hAnsi="Baskerville Old Face"/>
        <w:b/>
        <w:noProof/>
        <w:sz w:val="40"/>
        <w:szCs w:val="40"/>
        <w:u w:val="single"/>
        <w:lang w:eastAsia="es-ES"/>
      </w:rPr>
      <w:drawing>
        <wp:anchor distT="0" distB="0" distL="114300" distR="114300" simplePos="0" relativeHeight="251661312" behindDoc="0" locked="0" layoutInCell="1" allowOverlap="1" wp14:anchorId="2B145C6C" wp14:editId="472A5C6C">
          <wp:simplePos x="0" y="0"/>
          <wp:positionH relativeFrom="column">
            <wp:posOffset>-1080135</wp:posOffset>
          </wp:positionH>
          <wp:positionV relativeFrom="paragraph">
            <wp:posOffset>-445135</wp:posOffset>
          </wp:positionV>
          <wp:extent cx="990600" cy="909955"/>
          <wp:effectExtent l="0" t="0" r="0" b="4445"/>
          <wp:wrapSquare wrapText="bothSides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Q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0600" cy="909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b/>
          <w:color w:val="365F91" w:themeColor="accent1" w:themeShade="BF"/>
          <w:sz w:val="40"/>
          <w:szCs w:val="40"/>
        </w:rPr>
        <w:alias w:val="Título"/>
        <w:id w:val="79116639"/>
        <w:placeholde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Pr="000F4E90">
          <w:rPr>
            <w:b/>
            <w:color w:val="365F91" w:themeColor="accent1" w:themeShade="BF"/>
            <w:sz w:val="40"/>
            <w:szCs w:val="40"/>
          </w:rPr>
          <w:t>Evidencia de Pruebas</w:t>
        </w:r>
      </w:sdtContent>
    </w:sdt>
  </w:p>
  <w:p w:rsidR="001D0428" w:rsidRDefault="000F4E90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110490</wp:posOffset>
              </wp:positionH>
              <wp:positionV relativeFrom="paragraph">
                <wp:posOffset>55880</wp:posOffset>
              </wp:positionV>
              <wp:extent cx="4981575" cy="9525"/>
              <wp:effectExtent l="0" t="19050" r="28575" b="47625"/>
              <wp:wrapNone/>
              <wp:docPr id="4" name="4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981575" cy="9525"/>
                      </a:xfrm>
                      <a:prstGeom prst="line">
                        <a:avLst/>
                      </a:prstGeom>
                      <a:ln w="508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4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7pt,4.4pt" to="400.9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" strokecolor="#4579b8 [3044]" strokeweight="4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BEA"/>
    <w:rsid w:val="000F4E90"/>
    <w:rsid w:val="00130EB6"/>
    <w:rsid w:val="00143546"/>
    <w:rsid w:val="001D0428"/>
    <w:rsid w:val="00263661"/>
    <w:rsid w:val="00277CD3"/>
    <w:rsid w:val="00460B59"/>
    <w:rsid w:val="004C767B"/>
    <w:rsid w:val="005D5A43"/>
    <w:rsid w:val="005D5E8B"/>
    <w:rsid w:val="006C212D"/>
    <w:rsid w:val="00707B53"/>
    <w:rsid w:val="00895D98"/>
    <w:rsid w:val="00CA55EF"/>
    <w:rsid w:val="00D54857"/>
    <w:rsid w:val="00E633BD"/>
    <w:rsid w:val="00E80BEA"/>
    <w:rsid w:val="00E90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0428"/>
    <w:pPr>
      <w:tabs>
        <w:tab w:val="center" w:pos="4252"/>
        <w:tab w:val="right" w:pos="8504"/>
      </w:tabs>
      <w:spacing w:after="0" w:line="240" w:lineRule="auto"/>
    </w:pPr>
    <w:rPr>
      <w:rFonts w:ascii="Trebuchet MS" w:hAnsi="Trebuchet MS" w:cs="Times New Roman"/>
      <w:sz w:val="20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1D0428"/>
    <w:rPr>
      <w:rFonts w:ascii="Trebuchet MS" w:hAnsi="Trebuchet MS" w:cs="Times New Roman"/>
      <w:sz w:val="20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D04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0428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1D04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04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0428"/>
    <w:pPr>
      <w:tabs>
        <w:tab w:val="center" w:pos="4252"/>
        <w:tab w:val="right" w:pos="8504"/>
      </w:tabs>
      <w:spacing w:after="0" w:line="240" w:lineRule="auto"/>
    </w:pPr>
    <w:rPr>
      <w:rFonts w:ascii="Trebuchet MS" w:hAnsi="Trebuchet MS" w:cs="Times New Roman"/>
      <w:sz w:val="20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1D0428"/>
    <w:rPr>
      <w:rFonts w:ascii="Trebuchet MS" w:hAnsi="Trebuchet MS" w:cs="Times New Roman"/>
      <w:sz w:val="20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D04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0428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1D04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0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anna\Desktop\EP%20SQ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A42EE3A-69E8-429D-B690-D95C7C2B1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EP SQA.dotx</Template>
  <TotalTime>5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Evidencia de Pruebas</vt:lpstr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Evidencia de Pruebas</dc:title>
  <dc:creator>Joanna</dc:creator>
  <cp:lastModifiedBy>Joanna</cp:lastModifiedBy>
  <cp:revision>1</cp:revision>
  <dcterms:created xsi:type="dcterms:W3CDTF">2018-02-14T12:38:00Z</dcterms:created>
  <dcterms:modified xsi:type="dcterms:W3CDTF">2018-02-14T12:43:00Z</dcterms:modified>
</cp:coreProperties>
</file>