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:rsidR="00523479" w:rsidRDefault="00E431A7" w:rsidP="00523479">
            <w:pPr>
              <w:pStyle w:val="Iniciales"/>
            </w:pPr>
            <w:sdt>
              <w:sdtPr>
                <w:alias w:val="Iniciales:"/>
                <w:tag w:val="Iniciales:"/>
                <w:id w:val="-606576828"/>
                <w:placeholder>
                  <w:docPart w:val="E3599ED7C52E49978928A4F4A32C75EC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0B628A">
                  <w:t>S</w:t>
                </w:r>
                <w:r w:rsidR="000B628A" w:rsidRPr="00333CD3">
                  <w:t>N</w:t>
                </w:r>
              </w:sdtContent>
            </w:sdt>
            <w:r w:rsidR="00E02DCD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4996E8" wp14:editId="6A2F2D0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3963C15B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E431A7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B436FC9D6B914EBA883F08FD6544694D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es-ES"/>
                  </w:rPr>
                  <w:t>Objetivo</w:t>
                </w:r>
              </w:sdtContent>
            </w:sdt>
          </w:p>
          <w:p w:rsidR="002C2CDD" w:rsidRPr="00333CD3" w:rsidRDefault="00E431A7" w:rsidP="007569C1">
            <w:sdt>
              <w:sdtPr>
                <w:alias w:val="Escriba el objetivo:"/>
                <w:tag w:val="Escriba el objetivo:"/>
                <w:id w:val="-1216425596"/>
                <w:placeholder>
                  <w:docPart w:val="AC98800E4C2043898DBC4FFF1393367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Para empezar, haga clic en el texto de marcador de posición y empiece a escribir. Sea breve: una o dos frases.</w:t>
                </w:r>
              </w:sdtContent>
            </w:sdt>
          </w:p>
          <w:p w:rsidR="002C2CDD" w:rsidRPr="00333CD3" w:rsidRDefault="00E431A7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91C2D8D72E0148CCA4C11B1B50534BF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sdt>
            <w:sdtPr>
              <w:alias w:val="Escriba las aptitudes:"/>
              <w:tag w:val="Escriba las aptitudes:"/>
              <w:id w:val="929707386"/>
              <w:placeholder>
                <w:docPart w:val="328ADAC29D1440BBB8724C2DAFF1054C"/>
              </w:placeholder>
              <w:temporary/>
              <w:showingPlcHdr/>
              <w15:appearance w15:val="hidden"/>
            </w:sdtPr>
            <w:sdtEndPr/>
            <w:sdtContent>
              <w:p w:rsidR="00741125" w:rsidRPr="00333CD3" w:rsidRDefault="009F7A1E" w:rsidP="00741125">
                <w:r w:rsidRPr="009F7A1E">
                  <w:rPr>
                    <w:lang w:bidi="es-ES"/>
                  </w:rPr>
                  <w:t>Explique qué se le da especialmente bien. ¿Qué diferencias tiene con respecto a los demás? Use su propio idioma, no jergas.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E431A7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BB5F592216F145179BD75159516CCCF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649F2">
                        <w:t>CL</w:t>
                      </w:r>
                    </w:sdtContent>
                  </w:sdt>
                </w:p>
                <w:p w:rsidR="00C612DA" w:rsidRPr="00333CD3" w:rsidRDefault="00E431A7" w:rsidP="00E02DCD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9CACB081F92340EEAB2BADB4E70C55A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E02DC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ED6E38771F9E4FBE816F5503C1676B4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p w:rsidR="002C2CDD" w:rsidRPr="00333CD3" w:rsidRDefault="00E431A7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9B91933E9DE849889D6AE8581BC54B3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Experiencia</w:t>
                </w:r>
              </w:sdtContent>
            </w:sdt>
          </w:p>
          <w:p w:rsidR="002C2CDD" w:rsidRPr="00333CD3" w:rsidRDefault="00E431A7" w:rsidP="007569C1">
            <w:pPr>
              <w:pStyle w:val="Ttulo4"/>
            </w:pPr>
            <w:sdt>
              <w:sdtPr>
                <w:alias w:val="Puesto:"/>
                <w:tag w:val="Puesto:"/>
                <w:id w:val="287256568"/>
                <w:placeholder>
                  <w:docPart w:val="BA73C9B10D6C490DAAD546C32A9340E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Puesto</w:t>
                </w:r>
              </w:sdtContent>
            </w:sdt>
            <w:r w:rsidR="002C2CDD" w:rsidRPr="00333CD3">
              <w:rPr>
                <w:lang w:bidi="es-ES"/>
              </w:rPr>
              <w:t xml:space="preserve"> • </w:t>
            </w:r>
            <w:sdt>
              <w:sdtPr>
                <w:alias w:val="Compañía:"/>
                <w:tag w:val="Compañía:"/>
                <w:id w:val="-1857334048"/>
                <w:placeholder>
                  <w:docPart w:val="4AE50E93F34D4C05AF0A2FA0577271E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Compañía</w:t>
                </w:r>
              </w:sdtContent>
            </w:sdt>
            <w:r w:rsidR="002C2CDD" w:rsidRPr="00333CD3">
              <w:rPr>
                <w:lang w:bidi="es-ES"/>
              </w:rPr>
              <w:t xml:space="preserve"> • </w:t>
            </w:r>
            <w:sdt>
              <w:sdtPr>
                <w:alias w:val="Fechas de inicio y fin:"/>
                <w:tag w:val="Fechas de inicio y fin:"/>
                <w:id w:val="-667248424"/>
                <w:placeholder>
                  <w:docPart w:val="F8D47F7E53C4483B94E33E3377E8929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Fechas de inicio y fin</w:t>
                </w:r>
              </w:sdtContent>
            </w:sdt>
          </w:p>
          <w:sdt>
            <w:sdtPr>
              <w:alias w:val="Detalles de experiencia:"/>
              <w:tag w:val="Detalles de experiencia:"/>
              <w:id w:val="564761840"/>
              <w:placeholder>
                <w:docPart w:val="40751360834440D68419CD27481F40A8"/>
              </w:placeholder>
              <w:temporary/>
              <w:showingPlcHdr/>
              <w15:appearance w15:val="hidden"/>
            </w:sdtPr>
            <w:sdtEndPr/>
            <w:sdtContent>
              <w:p w:rsidR="002C2CDD" w:rsidRPr="00333CD3" w:rsidRDefault="002C2CDD" w:rsidP="007569C1">
                <w:r w:rsidRPr="00333CD3">
                  <w:rPr>
                    <w:lang w:bidi="es-ES"/>
                  </w:rPr>
                  <w:t>Resuma sus responsabilidades principales, liderazgo y sus logros más destacados.  No indique todo; incluya solo los datos relevantes que muestren la eficacia de su trabajo.</w:t>
                </w:r>
              </w:p>
            </w:sdtContent>
          </w:sdt>
          <w:p w:rsidR="002C2CDD" w:rsidRPr="00333CD3" w:rsidRDefault="00E431A7" w:rsidP="007569C1">
            <w:pPr>
              <w:pStyle w:val="Ttulo4"/>
            </w:pPr>
            <w:sdt>
              <w:sdtPr>
                <w:alias w:val="Puesto:"/>
                <w:tag w:val="Puesto:"/>
                <w:id w:val="1752540770"/>
                <w:placeholder>
                  <w:docPart w:val="542889C622DE48BDBF176DBB712CF3C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Puesto</w:t>
                </w:r>
              </w:sdtContent>
            </w:sdt>
            <w:r w:rsidR="002C2CDD" w:rsidRPr="00333CD3">
              <w:rPr>
                <w:lang w:bidi="es-ES"/>
              </w:rPr>
              <w:t xml:space="preserve"> • </w:t>
            </w:r>
            <w:sdt>
              <w:sdtPr>
                <w:alias w:val="Compañía:"/>
                <w:tag w:val="Compañía:"/>
                <w:id w:val="1314912929"/>
                <w:placeholder>
                  <w:docPart w:val="7193470A24A44E66A81FC86ECA57EB6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Compañía</w:t>
                </w:r>
              </w:sdtContent>
            </w:sdt>
            <w:r w:rsidR="002C2CDD" w:rsidRPr="00333CD3">
              <w:rPr>
                <w:lang w:bidi="es-ES"/>
              </w:rPr>
              <w:t xml:space="preserve"> • </w:t>
            </w:r>
            <w:sdt>
              <w:sdtPr>
                <w:alias w:val="Fechas de inicio y fin:"/>
                <w:tag w:val="Fechas de inicio y fin:"/>
                <w:id w:val="1392386211"/>
                <w:placeholder>
                  <w:docPart w:val="5CB6872ACFD248BEADC6F91A3F9468B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Fechas de inicio y fin</w:t>
                </w:r>
              </w:sdtContent>
            </w:sdt>
          </w:p>
          <w:p w:rsidR="002C2CDD" w:rsidRPr="00333CD3" w:rsidRDefault="00E431A7" w:rsidP="007569C1">
            <w:sdt>
              <w:sdtPr>
                <w:alias w:val="Detalles de experiencia:"/>
                <w:tag w:val="Detalles de experiencia:"/>
                <w:id w:val="-423336076"/>
                <w:placeholder>
                  <w:docPart w:val="AFCD252ECD7E49378B6E7CF33CF144C1"/>
                </w:placeholder>
                <w:temporary/>
                <w:showingPlcHdr/>
                <w15:appearance w15:val="hidden"/>
              </w:sdtPr>
              <w:sdtEndPr/>
              <w:sdtContent>
                <w:r w:rsidR="009F7A1E" w:rsidRPr="009F7A1E">
                  <w:rPr>
                    <w:lang w:bidi="es-ES"/>
                  </w:rPr>
                  <w:t>Piense en el tamaño del equipo que ha dirigido, el número de proyectos en los que ha trabajado o el número de artículos que ha escrito.</w:t>
                </w:r>
              </w:sdtContent>
            </w:sdt>
          </w:p>
          <w:p w:rsidR="002C2CDD" w:rsidRPr="00333CD3" w:rsidRDefault="00E431A7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ABB2B09BE244456482CE2311EABA308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Educación</w:t>
                </w:r>
              </w:sdtContent>
            </w:sdt>
          </w:p>
          <w:p w:rsidR="002C2CDD" w:rsidRPr="00333CD3" w:rsidRDefault="00E431A7" w:rsidP="007569C1">
            <w:pPr>
              <w:pStyle w:val="Ttulo4"/>
            </w:pPr>
            <w:sdt>
              <w:sdtPr>
                <w:alias w:val="Titulación:"/>
                <w:tag w:val="Titulación:"/>
                <w:id w:val="634905938"/>
                <w:placeholder>
                  <w:docPart w:val="EC100027CF314F70A3329B06BB607D8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Titulación</w:t>
                </w:r>
              </w:sdtContent>
            </w:sdt>
            <w:r w:rsidR="002C2CDD" w:rsidRPr="00333CD3">
              <w:rPr>
                <w:lang w:bidi="es-ES"/>
              </w:rPr>
              <w:t xml:space="preserve"> • </w:t>
            </w:r>
            <w:sdt>
              <w:sdtPr>
                <w:alias w:val="Fecha de obtención:"/>
                <w:tag w:val="Fecha de obtención:"/>
                <w:id w:val="2025982333"/>
                <w:placeholder>
                  <w:docPart w:val="34D60591931C42748C807C48470EA9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Fecha de obtención</w:t>
                </w:r>
              </w:sdtContent>
            </w:sdt>
            <w:r w:rsidR="002C2CDD" w:rsidRPr="00333CD3">
              <w:rPr>
                <w:lang w:bidi="es-ES"/>
              </w:rPr>
              <w:t xml:space="preserve"> • </w:t>
            </w:r>
            <w:sdt>
              <w:sdtPr>
                <w:alias w:val="Centro educativo:"/>
                <w:tag w:val="Centro educativo:"/>
                <w:id w:val="1872190286"/>
                <w:placeholder>
                  <w:docPart w:val="A04A7FF82DBC465593E1BBEA383F1AF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Centro educativo</w:t>
                </w:r>
              </w:sdtContent>
            </w:sdt>
          </w:p>
          <w:p w:rsidR="002C2CDD" w:rsidRPr="00333CD3" w:rsidRDefault="00E431A7" w:rsidP="007569C1">
            <w:sdt>
              <w:sdtPr>
                <w:alias w:val="Detalles de la educación:"/>
                <w:tag w:val="Detalles de la educación:"/>
                <w:id w:val="-670642327"/>
                <w:placeholder>
                  <w:docPart w:val="1043286B5E1F45D484F6B6B17F9F808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Puede incluir su calificación promedio y un resumen de trabajos de clase, premios y matrículas de honor relevantes.</w:t>
                </w:r>
              </w:sdtContent>
            </w:sdt>
          </w:p>
          <w:p w:rsidR="002C2CDD" w:rsidRPr="00333CD3" w:rsidRDefault="00E431A7" w:rsidP="007569C1">
            <w:pPr>
              <w:pStyle w:val="Ttulo4"/>
            </w:pPr>
            <w:sdt>
              <w:sdtPr>
                <w:alias w:val="Titulación:"/>
                <w:tag w:val="Titulación:"/>
                <w:id w:val="1903635745"/>
                <w:placeholder>
                  <w:docPart w:val="1DE4DECED8AE4DDE84B50FA9BA144EA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Titulación</w:t>
                </w:r>
              </w:sdtContent>
            </w:sdt>
            <w:r w:rsidR="002C2CDD" w:rsidRPr="00333CD3">
              <w:rPr>
                <w:lang w:bidi="es-ES"/>
              </w:rPr>
              <w:t xml:space="preserve"> • </w:t>
            </w:r>
            <w:sdt>
              <w:sdtPr>
                <w:alias w:val="Fecha de obtención:"/>
                <w:tag w:val="Fecha de obtención:"/>
                <w:id w:val="-1673556320"/>
                <w:placeholder>
                  <w:docPart w:val="B9C342BCA6A640EC99E2B64CD73BA43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Fecha de obtención</w:t>
                </w:r>
              </w:sdtContent>
            </w:sdt>
            <w:r w:rsidR="002C2CDD" w:rsidRPr="00333CD3">
              <w:rPr>
                <w:lang w:bidi="es-ES"/>
              </w:rPr>
              <w:t xml:space="preserve"> • </w:t>
            </w:r>
            <w:sdt>
              <w:sdtPr>
                <w:alias w:val="Centro educativo:"/>
                <w:tag w:val="Centro educativo:"/>
                <w:id w:val="-53469802"/>
                <w:placeholder>
                  <w:docPart w:val="6F2F3DE32F2B49C99719DEB8BC9EA84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Centro educativo</w:t>
                </w:r>
              </w:sdtContent>
            </w:sdt>
          </w:p>
          <w:p w:rsidR="002C2CDD" w:rsidRPr="00333CD3" w:rsidRDefault="00E431A7" w:rsidP="007569C1">
            <w:sdt>
              <w:sdtPr>
                <w:alias w:val="Detalles de la educación:"/>
                <w:tag w:val="Detalles de la educación:"/>
                <w:id w:val="-1546364347"/>
                <w:placeholder>
                  <w:docPart w:val="A17FB3A0A0054D8DB95D66AAD30BFA2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Vaya al grupo Estilos, que encontrará en la pestaña Inicio de la cinta de opciones, para aplicar el formato que necesite en un simple clic.</w:t>
                </w:r>
              </w:sdtContent>
            </w:sdt>
          </w:p>
          <w:p w:rsidR="002C2CDD" w:rsidRPr="00333CD3" w:rsidRDefault="00E431A7" w:rsidP="007569C1">
            <w:pPr>
              <w:pStyle w:val="Ttulo3"/>
            </w:pPr>
            <w:sdt>
              <w:sdtPr>
                <w:alias w:val="Experiencia de voluntariado o liderazgo:"/>
                <w:tag w:val="Experiencia de voluntariado o liderazgo:"/>
                <w:id w:val="-1093778966"/>
                <w:placeholder>
                  <w:docPart w:val="F832D238197E42D193C1D2FEAEEFA5A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Experiencia de voluntariado o liderazgo</w:t>
                </w:r>
              </w:sdtContent>
            </w:sdt>
          </w:p>
          <w:p w:rsidR="00741125" w:rsidRPr="00333CD3" w:rsidRDefault="00E431A7" w:rsidP="00741125">
            <w:sdt>
              <w:sdtPr>
                <w:alias w:val="Detalles de experiencia de voluntariado o liderazgo:"/>
                <w:tag w:val="Detalles de experiencia de voluntariado o liderazgo:"/>
                <w:id w:val="1952504710"/>
                <w:placeholder>
                  <w:docPart w:val="6FB54246AB1F4CA7B697B026F3C084BE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rPr>
                    <w:lang w:bidi="es-ES"/>
                  </w:rPr>
                  <w:t>¿Ha administrado un equipo de un club, liderado un proyecto para su organización benéfica favorita o ha editado el periódico de su centro educativo? Prosiga y describa las experiencias que ilustran sus habilidades de liderazgo.</w:t>
                </w:r>
              </w:sdtContent>
            </w:sdt>
          </w:p>
        </w:tc>
      </w:tr>
    </w:tbl>
    <w:p w:rsidR="00C660E5" w:rsidRDefault="00C660E5" w:rsidP="00E22E87">
      <w:pPr>
        <w:pStyle w:val="Sinespaciado"/>
      </w:pPr>
    </w:p>
    <w:sectPr w:rsidR="00C660E5" w:rsidSect="000B628A">
      <w:headerReference w:type="default" r:id="rId6"/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1A7" w:rsidRDefault="00E431A7" w:rsidP="00713050">
      <w:pPr>
        <w:spacing w:line="240" w:lineRule="auto"/>
      </w:pPr>
      <w:r>
        <w:separator/>
      </w:r>
    </w:p>
  </w:endnote>
  <w:endnote w:type="continuationSeparator" w:id="0">
    <w:p w:rsidR="00E431A7" w:rsidRDefault="00E431A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C1A480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561C6E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956937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FD49D6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6F2F3DE32F2B49C99719DEB8BC9EA844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F832D238197E42D193C1D2FEAEEFA5A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A21CE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E19A8E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F6E61C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DrnUi6uhIAAC9lAAAOAAAAAAAA&#10;AAAAAAAAAC4CAABkcnMvZTJvRG9jLnhtbFBLAQItABQABgAIAAAAIQBoRxvQ2AAAAAMBAAAPAAAA&#10;AAAAAAAAAAAAABQ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0AD830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1596D9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O/EEHzGEQAA/WMAAA4AAAAAAAAAAAAAAAAALgIAAGRycy9l&#10;Mm9Eb2MueG1sUEsBAi0AFAAGAAgAAAAhAGhHG9DYAAAAAwEAAA8AAAAAAAAAAAAAAAAAIBQAAGRy&#10;cy9kb3ducmV2LnhtbFBLBQYAAAAABAAEAPMAAAAl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E431A7" w:rsidP="003C5528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B9C342BCA6A640EC99E2B64CD73BA43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bidi="es-ES"/>
                </w:rPr>
                <w:t>Correo electrónico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1081720897"/>
            <w:placeholder>
              <w:docPart w:val="A17FB3A0A0054D8DB95D66AAD30BFA2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389655527"/>
            <w:placeholder>
              <w:docPart w:val="6FB54246AB1F4CA7B697B026F3C084B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1A7" w:rsidRDefault="00E431A7" w:rsidP="00713050">
      <w:pPr>
        <w:spacing w:line="240" w:lineRule="auto"/>
      </w:pPr>
      <w:r>
        <w:separator/>
      </w:r>
    </w:p>
  </w:footnote>
  <w:footnote w:type="continuationSeparator" w:id="0">
    <w:p w:rsidR="00E431A7" w:rsidRDefault="00E431A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350A939" wp14:editId="7878F0E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34EAA944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660E5">
                <w:t>S</w:t>
              </w:r>
              <w:r w:rsidR="00C660E5" w:rsidRPr="00333CD3">
                <w:t>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E431A7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649F2">
                      <w:t>CL</w:t>
                    </w:r>
                  </w:sdtContent>
                </w:sdt>
              </w:p>
              <w:p w:rsidR="001A5CA9" w:rsidRDefault="00E431A7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es-ES"/>
                      </w:rPr>
                      <w:t>Profesión o sector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F2"/>
    <w:rsid w:val="000649F2"/>
    <w:rsid w:val="00091382"/>
    <w:rsid w:val="000B0619"/>
    <w:rsid w:val="000B61CA"/>
    <w:rsid w:val="000B628A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F7A1E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75706"/>
    <w:rsid w:val="00DD6416"/>
    <w:rsid w:val="00DF4E0A"/>
    <w:rsid w:val="00E02DCD"/>
    <w:rsid w:val="00E12C60"/>
    <w:rsid w:val="00E22E87"/>
    <w:rsid w:val="00E431A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4B730C-4C00-4878-9401-3670C5D0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599ED7C52E49978928A4F4A32C7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8DE65-5179-427C-A141-33F89A8A00E7}"/>
      </w:docPartPr>
      <w:docPartBody>
        <w:p w:rsidR="00000000" w:rsidRDefault="005C494D">
          <w:pPr>
            <w:pStyle w:val="E3599ED7C52E49978928A4F4A32C75EC"/>
          </w:pPr>
          <w:r>
            <w:t>S</w:t>
          </w:r>
          <w:r w:rsidRPr="00333CD3">
            <w:t>N</w:t>
          </w:r>
        </w:p>
      </w:docPartBody>
    </w:docPart>
    <w:docPart>
      <w:docPartPr>
        <w:name w:val="B436FC9D6B914EBA883F08FD6544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CD2DE-679C-4B23-A172-A18D86A663E8}"/>
      </w:docPartPr>
      <w:docPartBody>
        <w:p w:rsidR="00000000" w:rsidRDefault="005C494D">
          <w:pPr>
            <w:pStyle w:val="B436FC9D6B914EBA883F08FD6544694D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AC98800E4C2043898DBC4FFF13933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5F856-8BB6-4930-BD8D-241343B7C135}"/>
      </w:docPartPr>
      <w:docPartBody>
        <w:p w:rsidR="00000000" w:rsidRDefault="005C494D">
          <w:pPr>
            <w:pStyle w:val="AC98800E4C2043898DBC4FFF13933677"/>
          </w:pPr>
          <w:r w:rsidRPr="00333CD3">
            <w:rPr>
              <w:lang w:bidi="es-ES"/>
            </w:rPr>
            <w:t>Para empezar, haga clic en el texto de marcador de posición y empiece a escribir. Sea breve: una o dos frases.</w:t>
          </w:r>
        </w:p>
      </w:docPartBody>
    </w:docPart>
    <w:docPart>
      <w:docPartPr>
        <w:name w:val="91C2D8D72E0148CCA4C11B1B50534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0D992-EE1B-4864-9AAD-592868157A6A}"/>
      </w:docPartPr>
      <w:docPartBody>
        <w:p w:rsidR="00000000" w:rsidRDefault="005C494D">
          <w:pPr>
            <w:pStyle w:val="91C2D8D72E0148CCA4C11B1B50534BFE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328ADAC29D1440BBB8724C2DAFF10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03B46-A241-404A-A408-4C7D1339C46B}"/>
      </w:docPartPr>
      <w:docPartBody>
        <w:p w:rsidR="00000000" w:rsidRDefault="005C494D">
          <w:pPr>
            <w:pStyle w:val="328ADAC29D1440BBB8724C2DAFF1054C"/>
          </w:pPr>
          <w:r w:rsidRPr="009F7A1E">
            <w:rPr>
              <w:lang w:bidi="es-ES"/>
            </w:rPr>
            <w:t>Explique qué se le da especialmente bien. ¿Qué diferencias tiene con respecto a los demás? Use su propio idioma, no jergas.</w:t>
          </w:r>
        </w:p>
      </w:docPartBody>
    </w:docPart>
    <w:docPart>
      <w:docPartPr>
        <w:name w:val="BB5F592216F145179BD75159516CC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21EC6-23BA-4605-861D-36AC5666E8A9}"/>
      </w:docPartPr>
      <w:docPartBody>
        <w:p w:rsidR="00000000" w:rsidRDefault="005C494D">
          <w:pPr>
            <w:pStyle w:val="BB5F592216F145179BD75159516CCCFA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9CACB081F92340EEAB2BADB4E70C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BCA17-04AA-4CD4-87E1-B7BD24E40B2E}"/>
      </w:docPartPr>
      <w:docPartBody>
        <w:p w:rsidR="00000000" w:rsidRDefault="005C494D">
          <w:pPr>
            <w:pStyle w:val="9CACB081F92340EEAB2BADB4E70C55AF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ED6E38771F9E4FBE816F5503C1676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42A52-5114-4353-9B3F-BF0177D9C95D}"/>
      </w:docPartPr>
      <w:docPartBody>
        <w:p w:rsidR="00000000" w:rsidRDefault="005C494D">
          <w:pPr>
            <w:pStyle w:val="ED6E38771F9E4FBE816F5503C1676B4A"/>
          </w:pPr>
          <w:r w:rsidRPr="00333CD3">
            <w:rPr>
              <w:lang w:bidi="es-ES"/>
            </w:rPr>
            <w:t xml:space="preserve">Vínculo a otras propiedades en línea: Cartera, sitio web o </w:t>
          </w:r>
          <w:r w:rsidRPr="00333CD3">
            <w:rPr>
              <w:lang w:bidi="es-ES"/>
            </w:rPr>
            <w:t>blog</w:t>
          </w:r>
        </w:p>
      </w:docPartBody>
    </w:docPart>
    <w:docPart>
      <w:docPartPr>
        <w:name w:val="9B91933E9DE849889D6AE8581BC54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AB65-7A6E-4972-96FC-70DA7F5C69B9}"/>
      </w:docPartPr>
      <w:docPartBody>
        <w:p w:rsidR="00000000" w:rsidRDefault="005C494D">
          <w:pPr>
            <w:pStyle w:val="9B91933E9DE849889D6AE8581BC54B3E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BA73C9B10D6C490DAAD546C32A934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6BF02-BFD7-4E29-A9F6-684926D9E945}"/>
      </w:docPartPr>
      <w:docPartBody>
        <w:p w:rsidR="00000000" w:rsidRDefault="005C494D">
          <w:pPr>
            <w:pStyle w:val="BA73C9B10D6C490DAAD546C32A9340E0"/>
          </w:pPr>
          <w:r w:rsidRPr="00333CD3">
            <w:rPr>
              <w:lang w:bidi="es-ES"/>
            </w:rPr>
            <w:t>Puesto</w:t>
          </w:r>
        </w:p>
      </w:docPartBody>
    </w:docPart>
    <w:docPart>
      <w:docPartPr>
        <w:name w:val="4AE50E93F34D4C05AF0A2FA057727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E633-D9C8-4E1B-A9FD-8689B0E43CD7}"/>
      </w:docPartPr>
      <w:docPartBody>
        <w:p w:rsidR="00000000" w:rsidRDefault="005C494D">
          <w:pPr>
            <w:pStyle w:val="4AE50E93F34D4C05AF0A2FA0577271E6"/>
          </w:pPr>
          <w:r w:rsidRPr="00333CD3">
            <w:rPr>
              <w:lang w:bidi="es-ES"/>
            </w:rPr>
            <w:t>Compañía</w:t>
          </w:r>
        </w:p>
      </w:docPartBody>
    </w:docPart>
    <w:docPart>
      <w:docPartPr>
        <w:name w:val="F8D47F7E53C4483B94E33E3377E8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1DB3E-3321-4162-888D-62581C8D67B9}"/>
      </w:docPartPr>
      <w:docPartBody>
        <w:p w:rsidR="00000000" w:rsidRDefault="005C494D">
          <w:pPr>
            <w:pStyle w:val="F8D47F7E53C4483B94E33E3377E89290"/>
          </w:pPr>
          <w:r w:rsidRPr="00333CD3">
            <w:rPr>
              <w:lang w:bidi="es-ES"/>
            </w:rPr>
            <w:t>Fechas de inicio y fin</w:t>
          </w:r>
        </w:p>
      </w:docPartBody>
    </w:docPart>
    <w:docPart>
      <w:docPartPr>
        <w:name w:val="40751360834440D68419CD27481F4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0A7D-3C96-493C-8B05-5E071AF94833}"/>
      </w:docPartPr>
      <w:docPartBody>
        <w:p w:rsidR="00000000" w:rsidRDefault="005C494D">
          <w:pPr>
            <w:pStyle w:val="40751360834440D68419CD27481F40A8"/>
          </w:pPr>
          <w:r w:rsidRPr="00333CD3">
            <w:rPr>
              <w:lang w:bidi="es-ES"/>
            </w:rPr>
            <w:t>Resuma sus responsabilidades principales, liderazgo y sus logros más destacados.  No indique todo; incluya solo los datos relevantes que muestren la eficacia de su trabajo.</w:t>
          </w:r>
        </w:p>
      </w:docPartBody>
    </w:docPart>
    <w:docPart>
      <w:docPartPr>
        <w:name w:val="542889C622DE48BDBF176DBB712CF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6A23F-8D7B-4C3D-9FD8-55669AA75B72}"/>
      </w:docPartPr>
      <w:docPartBody>
        <w:p w:rsidR="00000000" w:rsidRDefault="005C494D">
          <w:pPr>
            <w:pStyle w:val="542889C622DE48BDBF176DBB712CF3C7"/>
          </w:pPr>
          <w:r w:rsidRPr="00333CD3">
            <w:rPr>
              <w:lang w:bidi="es-ES"/>
            </w:rPr>
            <w:t>Puesto</w:t>
          </w:r>
        </w:p>
      </w:docPartBody>
    </w:docPart>
    <w:docPart>
      <w:docPartPr>
        <w:name w:val="7193470A24A44E66A81FC86ECA57E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2CAB2-3AD7-4B47-8011-7D9D4729F846}"/>
      </w:docPartPr>
      <w:docPartBody>
        <w:p w:rsidR="00000000" w:rsidRDefault="005C494D">
          <w:pPr>
            <w:pStyle w:val="7193470A24A44E66A81FC86ECA57EB60"/>
          </w:pPr>
          <w:r w:rsidRPr="00333CD3">
            <w:rPr>
              <w:lang w:bidi="es-ES"/>
            </w:rPr>
            <w:t>Compañía</w:t>
          </w:r>
        </w:p>
      </w:docPartBody>
    </w:docPart>
    <w:docPart>
      <w:docPartPr>
        <w:name w:val="5CB6872ACFD248BEADC6F91A3F946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92D34-CBDC-449E-9484-996A2D3A30C9}"/>
      </w:docPartPr>
      <w:docPartBody>
        <w:p w:rsidR="00000000" w:rsidRDefault="005C494D">
          <w:pPr>
            <w:pStyle w:val="5CB6872ACFD248BEADC6F91A3F9468BC"/>
          </w:pPr>
          <w:r w:rsidRPr="00333CD3">
            <w:rPr>
              <w:lang w:bidi="es-ES"/>
            </w:rPr>
            <w:t>Fechas de inicio</w:t>
          </w:r>
          <w:r w:rsidRPr="00333CD3">
            <w:rPr>
              <w:lang w:bidi="es-ES"/>
            </w:rPr>
            <w:t xml:space="preserve"> y fin</w:t>
          </w:r>
        </w:p>
      </w:docPartBody>
    </w:docPart>
    <w:docPart>
      <w:docPartPr>
        <w:name w:val="AFCD252ECD7E49378B6E7CF33CF14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10E48-36A5-4D50-9943-BBCD9AF2CEFE}"/>
      </w:docPartPr>
      <w:docPartBody>
        <w:p w:rsidR="00000000" w:rsidRDefault="005C494D">
          <w:pPr>
            <w:pStyle w:val="AFCD252ECD7E49378B6E7CF33CF144C1"/>
          </w:pPr>
          <w:r w:rsidRPr="009F7A1E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  <w:docPart>
      <w:docPartPr>
        <w:name w:val="ABB2B09BE244456482CE2311EABA3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7A3A4-342F-4829-9C64-46486414BE75}"/>
      </w:docPartPr>
      <w:docPartBody>
        <w:p w:rsidR="00000000" w:rsidRDefault="005C494D">
          <w:pPr>
            <w:pStyle w:val="ABB2B09BE244456482CE2311EABA3088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EC100027CF314F70A3329B06BB607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BA6FE-B72F-43DE-8A36-01D06FC98C11}"/>
      </w:docPartPr>
      <w:docPartBody>
        <w:p w:rsidR="00000000" w:rsidRDefault="005C494D">
          <w:pPr>
            <w:pStyle w:val="EC100027CF314F70A3329B06BB607D83"/>
          </w:pPr>
          <w:r w:rsidRPr="00333CD3">
            <w:rPr>
              <w:lang w:bidi="es-ES"/>
            </w:rPr>
            <w:t>Titulación</w:t>
          </w:r>
        </w:p>
      </w:docPartBody>
    </w:docPart>
    <w:docPart>
      <w:docPartPr>
        <w:name w:val="34D60591931C42748C807C48470EA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EF77F-8ECB-4D26-91E0-B9C957E49772}"/>
      </w:docPartPr>
      <w:docPartBody>
        <w:p w:rsidR="00000000" w:rsidRDefault="005C494D">
          <w:pPr>
            <w:pStyle w:val="34D60591931C42748C807C48470EA902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A04A7FF82DBC465593E1BBEA383F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6D31-D51B-4096-95E4-D9E6C7D7E639}"/>
      </w:docPartPr>
      <w:docPartBody>
        <w:p w:rsidR="00000000" w:rsidRDefault="005C494D">
          <w:pPr>
            <w:pStyle w:val="A04A7FF82DBC465593E1BBEA383F1AF1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1043286B5E1F45D484F6B6B17F9F8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2E29-DD01-4A4F-95D3-C18B61144D43}"/>
      </w:docPartPr>
      <w:docPartBody>
        <w:p w:rsidR="00000000" w:rsidRDefault="005C494D">
          <w:pPr>
            <w:pStyle w:val="1043286B5E1F45D484F6B6B17F9F8081"/>
          </w:pPr>
          <w:r w:rsidRPr="00333CD3">
            <w:rPr>
              <w:lang w:bidi="es-ES"/>
            </w:rPr>
            <w:t>Puede incluir su calificación promedio y un resumen de t</w:t>
          </w:r>
          <w:r w:rsidRPr="00333CD3">
            <w:rPr>
              <w:lang w:bidi="es-ES"/>
            </w:rPr>
            <w:t>rabajos de clase, premios y matrículas de honor relevantes.</w:t>
          </w:r>
        </w:p>
      </w:docPartBody>
    </w:docPart>
    <w:docPart>
      <w:docPartPr>
        <w:name w:val="1DE4DECED8AE4DDE84B50FA9BA144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CD2BF-25CE-4E0D-A600-72F404BD1813}"/>
      </w:docPartPr>
      <w:docPartBody>
        <w:p w:rsidR="00000000" w:rsidRDefault="005C494D">
          <w:pPr>
            <w:pStyle w:val="1DE4DECED8AE4DDE84B50FA9BA144EA3"/>
          </w:pPr>
          <w:r w:rsidRPr="00333CD3">
            <w:rPr>
              <w:lang w:bidi="es-ES"/>
            </w:rPr>
            <w:t>Titulación</w:t>
          </w:r>
        </w:p>
      </w:docPartBody>
    </w:docPart>
    <w:docPart>
      <w:docPartPr>
        <w:name w:val="B9C342BCA6A640EC99E2B64CD73BA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C03AD-BCC6-419A-8611-E06C2724649F}"/>
      </w:docPartPr>
      <w:docPartBody>
        <w:p w:rsidR="00000000" w:rsidRDefault="005C494D">
          <w:pPr>
            <w:pStyle w:val="B9C342BCA6A640EC99E2B64CD73BA43E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6F2F3DE32F2B49C99719DEB8BC9EA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505D0-49ED-4C2F-A8B1-E509DD93ED2E}"/>
      </w:docPartPr>
      <w:docPartBody>
        <w:p w:rsidR="00000000" w:rsidRDefault="005C494D">
          <w:pPr>
            <w:pStyle w:val="6F2F3DE32F2B49C99719DEB8BC9EA844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A17FB3A0A0054D8DB95D66AAD30BF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315A2-341E-4F14-8F58-12B34EA75298}"/>
      </w:docPartPr>
      <w:docPartBody>
        <w:p w:rsidR="00000000" w:rsidRDefault="005C494D">
          <w:pPr>
            <w:pStyle w:val="A17FB3A0A0054D8DB95D66AAD30BFA2A"/>
          </w:pPr>
          <w:r w:rsidRPr="00333CD3">
            <w:rPr>
              <w:lang w:bidi="es-ES"/>
            </w:rPr>
            <w:t>Vaya al grupo Estilos, que encontrará en la pestaña Inicio de la cinta de opciones, para aplicar el formato que necesite en un simple clic.</w:t>
          </w:r>
        </w:p>
      </w:docPartBody>
    </w:docPart>
    <w:docPart>
      <w:docPartPr>
        <w:name w:val="F832D238197E42D193C1D2FEAEEFA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0BED1-64A8-4219-8E45-1E2938BAD99B}"/>
      </w:docPartPr>
      <w:docPartBody>
        <w:p w:rsidR="00000000" w:rsidRDefault="005C494D">
          <w:pPr>
            <w:pStyle w:val="F832D238197E42D193C1D2FEAEEFA5A7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6FB54246AB1F4CA7B697B026F3C08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1919F-C82E-4C91-AAC1-CA019A0CAA98}"/>
      </w:docPartPr>
      <w:docPartBody>
        <w:p w:rsidR="00000000" w:rsidRDefault="005C494D">
          <w:pPr>
            <w:pStyle w:val="6FB54246AB1F4CA7B697B026F3C084BE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</w:t>
          </w:r>
          <w:r w:rsidRPr="00333CD3">
            <w:rPr>
              <w:lang w:bidi="es-ES"/>
            </w:rPr>
            <w:t xml:space="preserve">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4D"/>
    <w:rsid w:val="005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599ED7C52E49978928A4F4A32C75EC">
    <w:name w:val="E3599ED7C52E49978928A4F4A32C75EC"/>
  </w:style>
  <w:style w:type="paragraph" w:customStyle="1" w:styleId="B436FC9D6B914EBA883F08FD6544694D">
    <w:name w:val="B436FC9D6B914EBA883F08FD6544694D"/>
  </w:style>
  <w:style w:type="paragraph" w:customStyle="1" w:styleId="AC98800E4C2043898DBC4FFF13933677">
    <w:name w:val="AC98800E4C2043898DBC4FFF13933677"/>
  </w:style>
  <w:style w:type="paragraph" w:customStyle="1" w:styleId="91C2D8D72E0148CCA4C11B1B50534BFE">
    <w:name w:val="91C2D8D72E0148CCA4C11B1B50534BFE"/>
  </w:style>
  <w:style w:type="paragraph" w:customStyle="1" w:styleId="328ADAC29D1440BBB8724C2DAFF1054C">
    <w:name w:val="328ADAC29D1440BBB8724C2DAFF1054C"/>
  </w:style>
  <w:style w:type="paragraph" w:customStyle="1" w:styleId="BB5F592216F145179BD75159516CCCFA">
    <w:name w:val="BB5F592216F145179BD75159516CCCFA"/>
  </w:style>
  <w:style w:type="paragraph" w:customStyle="1" w:styleId="9CACB081F92340EEAB2BADB4E70C55AF">
    <w:name w:val="9CACB081F92340EEAB2BADB4E70C55AF"/>
  </w:style>
  <w:style w:type="paragraph" w:customStyle="1" w:styleId="ED6E38771F9E4FBE816F5503C1676B4A">
    <w:name w:val="ED6E38771F9E4FBE816F5503C1676B4A"/>
  </w:style>
  <w:style w:type="paragraph" w:customStyle="1" w:styleId="9B91933E9DE849889D6AE8581BC54B3E">
    <w:name w:val="9B91933E9DE849889D6AE8581BC54B3E"/>
  </w:style>
  <w:style w:type="paragraph" w:customStyle="1" w:styleId="BA73C9B10D6C490DAAD546C32A9340E0">
    <w:name w:val="BA73C9B10D6C490DAAD546C32A9340E0"/>
  </w:style>
  <w:style w:type="paragraph" w:customStyle="1" w:styleId="4AE50E93F34D4C05AF0A2FA0577271E6">
    <w:name w:val="4AE50E93F34D4C05AF0A2FA0577271E6"/>
  </w:style>
  <w:style w:type="paragraph" w:customStyle="1" w:styleId="F8D47F7E53C4483B94E33E3377E89290">
    <w:name w:val="F8D47F7E53C4483B94E33E3377E89290"/>
  </w:style>
  <w:style w:type="paragraph" w:customStyle="1" w:styleId="40751360834440D68419CD27481F40A8">
    <w:name w:val="40751360834440D68419CD27481F40A8"/>
  </w:style>
  <w:style w:type="paragraph" w:customStyle="1" w:styleId="542889C622DE48BDBF176DBB712CF3C7">
    <w:name w:val="542889C622DE48BDBF176DBB712CF3C7"/>
  </w:style>
  <w:style w:type="paragraph" w:customStyle="1" w:styleId="7193470A24A44E66A81FC86ECA57EB60">
    <w:name w:val="7193470A24A44E66A81FC86ECA57EB60"/>
  </w:style>
  <w:style w:type="paragraph" w:customStyle="1" w:styleId="5CB6872ACFD248BEADC6F91A3F9468BC">
    <w:name w:val="5CB6872ACFD248BEADC6F91A3F9468BC"/>
  </w:style>
  <w:style w:type="paragraph" w:customStyle="1" w:styleId="AFCD252ECD7E49378B6E7CF33CF144C1">
    <w:name w:val="AFCD252ECD7E49378B6E7CF33CF144C1"/>
  </w:style>
  <w:style w:type="paragraph" w:customStyle="1" w:styleId="ABB2B09BE244456482CE2311EABA3088">
    <w:name w:val="ABB2B09BE244456482CE2311EABA3088"/>
  </w:style>
  <w:style w:type="paragraph" w:customStyle="1" w:styleId="EC100027CF314F70A3329B06BB607D83">
    <w:name w:val="EC100027CF314F70A3329B06BB607D83"/>
  </w:style>
  <w:style w:type="paragraph" w:customStyle="1" w:styleId="34D60591931C42748C807C48470EA902">
    <w:name w:val="34D60591931C42748C807C48470EA902"/>
  </w:style>
  <w:style w:type="paragraph" w:customStyle="1" w:styleId="A04A7FF82DBC465593E1BBEA383F1AF1">
    <w:name w:val="A04A7FF82DBC465593E1BBEA383F1AF1"/>
  </w:style>
  <w:style w:type="paragraph" w:customStyle="1" w:styleId="1043286B5E1F45D484F6B6B17F9F8081">
    <w:name w:val="1043286B5E1F45D484F6B6B17F9F8081"/>
  </w:style>
  <w:style w:type="paragraph" w:customStyle="1" w:styleId="1DE4DECED8AE4DDE84B50FA9BA144EA3">
    <w:name w:val="1DE4DECED8AE4DDE84B50FA9BA144EA3"/>
  </w:style>
  <w:style w:type="paragraph" w:customStyle="1" w:styleId="B9C342BCA6A640EC99E2B64CD73BA43E">
    <w:name w:val="B9C342BCA6A640EC99E2B64CD73BA43E"/>
  </w:style>
  <w:style w:type="paragraph" w:customStyle="1" w:styleId="6F2F3DE32F2B49C99719DEB8BC9EA844">
    <w:name w:val="6F2F3DE32F2B49C99719DEB8BC9EA844"/>
  </w:style>
  <w:style w:type="paragraph" w:customStyle="1" w:styleId="A17FB3A0A0054D8DB95D66AAD30BFA2A">
    <w:name w:val="A17FB3A0A0054D8DB95D66AAD30BFA2A"/>
  </w:style>
  <w:style w:type="paragraph" w:customStyle="1" w:styleId="F832D238197E42D193C1D2FEAEEFA5A7">
    <w:name w:val="F832D238197E42D193C1D2FEAEEFA5A7"/>
  </w:style>
  <w:style w:type="paragraph" w:customStyle="1" w:styleId="6FB54246AB1F4CA7B697B026F3C084BE">
    <w:name w:val="6FB54246AB1F4CA7B697B026F3C084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4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</cp:revision>
  <dcterms:created xsi:type="dcterms:W3CDTF">2018-03-15T14:16:00Z</dcterms:created>
  <dcterms:modified xsi:type="dcterms:W3CDTF">2018-03-15T14:20:00Z</dcterms:modified>
</cp:coreProperties>
</file>